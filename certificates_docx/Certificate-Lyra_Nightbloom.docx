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90CA6" w14:textId="77777777" w:rsidR="00F26E16" w:rsidRDefault="00F26E16" w:rsidP="00F26E16">
      <w:pPr>
        <w:pStyle w:val="Heading2"/>
        <w:rPr>
          <w:lang w:val="en-GB"/>
        </w:rPr>
      </w:pPr>
      <w:r w:rsidRPr="00F26E16">
        <w:rPr>
          <w:lang w:val="en-GB"/>
        </w:rPr>
        <w:t>CERTIFICATE OF RECOGNITION</w:t>
      </w:r>
    </w:p>
    <w:p w14:paraId="68A52736" w14:textId="77777777" w:rsidR="00F26E16" w:rsidRDefault="00F26E16" w:rsidP="004D5CD2">
      <w:pPr>
        <w:spacing w:line="720" w:lineRule="auto"/>
        <w:rPr>
          <w:lang w:val="en-GB"/>
        </w:rPr>
      </w:pPr>
    </w:p>
    <w:p w14:paraId="29FB3ED1" w14:textId="0ED6FC99" w:rsidR="004D5CD2" w:rsidRPr="004D5CD2" w:rsidRDefault="004D5CD2" w:rsidP="004D5CD2">
      <w:pPr>
        <w:spacing w:line="720" w:lineRule="auto"/>
        <w:rPr>
          <w:lang w:val="en-GB"/>
        </w:rPr>
      </w:pPr>
      <w:r w:rsidRPr="004D5CD2">
        <w:rPr>
          <w:lang w:val="en-GB"/>
        </w:rPr>
        <w:t xml:space="preserve">AWARDED TO </w:t>
      </w:r>
    </w:p>
    <w:p w14:paraId="3C691FFB" w14:textId="77777777" w:rsidR="00A40701" w:rsidRDefault="00F26E16" w:rsidP="00A40701">
      <w:pPr>
        <w:pStyle w:val="Heading1"/>
        <w:rPr>
          <w:sz w:val="72"/>
          <w:szCs w:val="28"/>
          <w:lang w:val="en-GB"/>
        </w:rPr>
      </w:pPr>
      <w:r w:rsidRPr="00FA7772">
        <w:rPr>
          <w:sz w:val="72"/>
          <w:szCs w:val="28"/>
          <w:lang w:val="en-GB"/>
        </w:rPr>
        <w:t>Lyra Nightbloom</w:t>
      </w:r>
    </w:p>
    <w:p w14:paraId="21BCDEF4" w14:textId="77777777" w:rsidR="00A40701" w:rsidRDefault="00A40701" w:rsidP="00A40701">
      <w:pPr>
        <w:spacing w:before="240" w:line="360" w:lineRule="auto"/>
        <w:rPr>
          <w:lang w:val="en-GB"/>
        </w:rPr>
      </w:pPr>
      <w:r w:rsidRPr="00A40701">
        <w:rPr>
          <w:lang w:val="en-GB"/>
        </w:rPr>
        <w:t>For successfully completing the required course of study to graduate from This Super Important School</w:t>
      </w:r>
    </w:p>
    <w:p w14:paraId="228A28B1" w14:textId="42630324" w:rsidR="005E02BB" w:rsidRPr="00A40701" w:rsidRDefault="0060110C" w:rsidP="00A40701">
      <w:pPr>
        <w:spacing w:before="240" w:line="480" w:lineRule="auto"/>
        <w:rPr>
          <w:lang w:val="en-GB"/>
        </w:rPr>
      </w:pPr>
      <w:r w:rsidRPr="0060110C">
        <w:rPr>
          <w:lang w:val="en-GB"/>
        </w:rPr>
        <w:t>Velmoria</w:t>
      </w:r>
      <w:r>
        <w:rPr>
          <w:lang w:val="en-GB"/>
        </w:rPr>
        <w:t xml:space="preserve">, </w:t>
      </w:r>
      <w:r w:rsidR="004D5CD2" w:rsidRPr="00A40701">
        <w:rPr>
          <w:lang w:val="en-GB"/>
        </w:rPr>
        <w:t>February 20, 2025</w:t>
      </w:r>
    </w:p>
    <w:sectPr w:rsidR="005E02BB" w:rsidRPr="00A40701" w:rsidSect="005E02B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 w:code="9"/>
      <w:pgMar w:top="1440" w:right="1080" w:bottom="1440" w:left="1080" w:header="720" w:footer="720" w:gutter="0"/>
      <w:pgBorders w:offsetFrom="page">
        <w:top w:val="triple" w:sz="6" w:space="24" w:color="252C63" w:themeColor="accent1" w:shadow="1"/>
        <w:left w:val="triple" w:sz="6" w:space="24" w:color="252C63" w:themeColor="accent1" w:shadow="1"/>
        <w:bottom w:val="triple" w:sz="6" w:space="24" w:color="252C63" w:themeColor="accent1" w:shadow="1"/>
        <w:right w:val="triple" w:sz="6" w:space="24" w:color="252C63" w:themeColor="accent1" w:shadow="1"/>
      </w:pgBorders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B9080A" w14:textId="77777777" w:rsidR="00C47734" w:rsidRDefault="00C47734" w:rsidP="000875C0">
      <w:r>
        <w:separator/>
      </w:r>
    </w:p>
  </w:endnote>
  <w:endnote w:type="continuationSeparator" w:id="0">
    <w:p w14:paraId="62B29F0E" w14:textId="77777777" w:rsidR="00C47734" w:rsidRDefault="00C47734" w:rsidP="000875C0">
      <w:r>
        <w:continuationSeparator/>
      </w:r>
    </w:p>
  </w:endnote>
  <w:endnote w:type="continuationNotice" w:id="1">
    <w:p w14:paraId="2959922C" w14:textId="77777777" w:rsidR="00C47734" w:rsidRDefault="00C477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50F52C" w14:textId="77777777" w:rsidR="004D5CD2" w:rsidRDefault="004D5C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4073AC" w14:textId="77777777" w:rsidR="004D5CD2" w:rsidRDefault="004D5C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1E9FB" w14:textId="77777777" w:rsidR="004D5CD2" w:rsidRDefault="004D5C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6E4BC9" w14:textId="77777777" w:rsidR="00C47734" w:rsidRDefault="00C47734" w:rsidP="000875C0">
      <w:r>
        <w:separator/>
      </w:r>
    </w:p>
  </w:footnote>
  <w:footnote w:type="continuationSeparator" w:id="0">
    <w:p w14:paraId="746EEF1F" w14:textId="77777777" w:rsidR="00C47734" w:rsidRDefault="00C47734" w:rsidP="000875C0">
      <w:r>
        <w:continuationSeparator/>
      </w:r>
    </w:p>
  </w:footnote>
  <w:footnote w:type="continuationNotice" w:id="1">
    <w:p w14:paraId="327834A2" w14:textId="77777777" w:rsidR="00C47734" w:rsidRDefault="00C4773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4127E" w14:textId="072F9095" w:rsidR="005E02BB" w:rsidRDefault="0060110C">
    <w:pPr>
      <w:pStyle w:val="Header"/>
    </w:pPr>
    <w:r>
      <w:rPr>
        <w:noProof/>
      </w:rPr>
      <w:pict w14:anchorId="46CA50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194922" o:spid="_x0000_s1029" type="#_x0000_t75" style="position:absolute;left:0;text-align:left;margin-left:0;margin-top:0;width:853.05pt;height:600.75pt;z-index:-251657216;mso-position-horizontal:center;mso-position-horizontal-relative:margin;mso-position-vertical:center;mso-position-vertical-relative:margin" o:allowincell="f">
          <v:imagedata r:id="rId1" o:title="certificat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981BD5" w14:textId="5A8A12BF" w:rsidR="005E02BB" w:rsidRDefault="0060110C">
    <w:pPr>
      <w:pStyle w:val="Header"/>
    </w:pPr>
    <w:r>
      <w:rPr>
        <w:noProof/>
      </w:rPr>
      <w:pict w14:anchorId="7DFE20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194923" o:spid="_x0000_s1030" type="#_x0000_t75" style="position:absolute;left:0;text-align:left;margin-left:0;margin-top:0;width:853.05pt;height:600.75pt;z-index:-251656192;mso-position-horizontal:center;mso-position-horizontal-relative:margin;mso-position-vertical:center;mso-position-vertical-relative:margin" o:allowincell="f">
          <v:imagedata r:id="rId1" o:title="certificat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C4B6C" w14:textId="209A0DA3" w:rsidR="005E02BB" w:rsidRDefault="0060110C">
    <w:pPr>
      <w:pStyle w:val="Header"/>
    </w:pPr>
    <w:r>
      <w:rPr>
        <w:noProof/>
      </w:rPr>
      <w:pict w14:anchorId="5109FC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194921" o:spid="_x0000_s1028" type="#_x0000_t75" style="position:absolute;left:0;text-align:left;margin-left:0;margin-top:0;width:853.05pt;height:600.75pt;z-index:-251658240;mso-position-horizontal:center;mso-position-horizontal-relative:margin;mso-position-vertical:center;mso-position-vertical-relative:margin" o:allowincell="f">
          <v:imagedata r:id="rId1" o:title="certificate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mailMerge>
    <w:mainDocumentType w:val="formLetters"/>
    <w:linkToQuery/>
    <w:dataType w:val="native"/>
    <w:connectString w:val="Provider=Microsoft.ACE.OLEDB.12.0;User ID=Admin;Data Source=G:\My Drive\EOW 2025\Certificates\session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ssions$`"/>
    <w:activeRecord w:val="14"/>
    <w:odso>
      <w:fieldMapData>
        <w:type w:val="dbColumn"/>
        <w:name w:val="ID"/>
        <w:mappedName w:val="Unique Identifier"/>
        <w:column w:val="0"/>
        <w:lid w:val="pt-BR"/>
      </w:fieldMapData>
      <w:fieldMapData>
        <w:type w:val="dbColumn"/>
        <w:name w:val="Title"/>
        <w:mappedName w:val="Courtesy Title"/>
        <w:column w:val="2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Name"/>
        <w:mappedName w:val="Last Name"/>
        <w:column w:val="1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28F"/>
    <w:rsid w:val="00004029"/>
    <w:rsid w:val="0003083A"/>
    <w:rsid w:val="00030E4D"/>
    <w:rsid w:val="0007328F"/>
    <w:rsid w:val="000875C0"/>
    <w:rsid w:val="00094622"/>
    <w:rsid w:val="000E6F44"/>
    <w:rsid w:val="00113F7A"/>
    <w:rsid w:val="00185D3E"/>
    <w:rsid w:val="00186721"/>
    <w:rsid w:val="001962F9"/>
    <w:rsid w:val="002416E6"/>
    <w:rsid w:val="00314887"/>
    <w:rsid w:val="00324158"/>
    <w:rsid w:val="00332197"/>
    <w:rsid w:val="003550C4"/>
    <w:rsid w:val="003A6D62"/>
    <w:rsid w:val="003B405B"/>
    <w:rsid w:val="003C07D9"/>
    <w:rsid w:val="003C2748"/>
    <w:rsid w:val="0045039F"/>
    <w:rsid w:val="004A01B0"/>
    <w:rsid w:val="004C31DE"/>
    <w:rsid w:val="004D5CD2"/>
    <w:rsid w:val="0050636B"/>
    <w:rsid w:val="005358A0"/>
    <w:rsid w:val="00550D19"/>
    <w:rsid w:val="005E02BB"/>
    <w:rsid w:val="005F2A53"/>
    <w:rsid w:val="0060110C"/>
    <w:rsid w:val="006237E5"/>
    <w:rsid w:val="00683186"/>
    <w:rsid w:val="006A10A1"/>
    <w:rsid w:val="006A75DC"/>
    <w:rsid w:val="006F2FC9"/>
    <w:rsid w:val="00765D45"/>
    <w:rsid w:val="007839DE"/>
    <w:rsid w:val="00793458"/>
    <w:rsid w:val="00794CCB"/>
    <w:rsid w:val="007D2DEA"/>
    <w:rsid w:val="008020FC"/>
    <w:rsid w:val="008130DC"/>
    <w:rsid w:val="008152DB"/>
    <w:rsid w:val="0088227F"/>
    <w:rsid w:val="008A71D4"/>
    <w:rsid w:val="008C1369"/>
    <w:rsid w:val="008D4107"/>
    <w:rsid w:val="008F7137"/>
    <w:rsid w:val="00967D57"/>
    <w:rsid w:val="009C6513"/>
    <w:rsid w:val="009D3373"/>
    <w:rsid w:val="00A04CC4"/>
    <w:rsid w:val="00A14C55"/>
    <w:rsid w:val="00A40701"/>
    <w:rsid w:val="00A54BC3"/>
    <w:rsid w:val="00AA7521"/>
    <w:rsid w:val="00AC2AE5"/>
    <w:rsid w:val="00AD4135"/>
    <w:rsid w:val="00B26126"/>
    <w:rsid w:val="00B3467D"/>
    <w:rsid w:val="00B71E9A"/>
    <w:rsid w:val="00B76559"/>
    <w:rsid w:val="00B9398C"/>
    <w:rsid w:val="00BA313C"/>
    <w:rsid w:val="00BA757B"/>
    <w:rsid w:val="00C174F9"/>
    <w:rsid w:val="00C26A15"/>
    <w:rsid w:val="00C27212"/>
    <w:rsid w:val="00C47734"/>
    <w:rsid w:val="00C70B50"/>
    <w:rsid w:val="00CD4C49"/>
    <w:rsid w:val="00D04B64"/>
    <w:rsid w:val="00D57755"/>
    <w:rsid w:val="00D76A8B"/>
    <w:rsid w:val="00D80651"/>
    <w:rsid w:val="00E13588"/>
    <w:rsid w:val="00E47B68"/>
    <w:rsid w:val="00E52F25"/>
    <w:rsid w:val="00E57E5A"/>
    <w:rsid w:val="00E62004"/>
    <w:rsid w:val="00E81CD3"/>
    <w:rsid w:val="00EC6DC2"/>
    <w:rsid w:val="00ED5D81"/>
    <w:rsid w:val="00F01E2B"/>
    <w:rsid w:val="00F157EE"/>
    <w:rsid w:val="00F227F8"/>
    <w:rsid w:val="00F26E16"/>
    <w:rsid w:val="00FA7772"/>
    <w:rsid w:val="00FE282E"/>
    <w:rsid w:val="00FF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B7083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pt-PT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CD2"/>
    <w:pPr>
      <w:ind w:left="3240" w:right="3240"/>
    </w:pPr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02BB"/>
    <w:pPr>
      <w:keepNext/>
      <w:keepLines/>
      <w:ind w:left="0" w:right="0"/>
      <w:outlineLvl w:val="0"/>
    </w:pPr>
    <w:rPr>
      <w:rFonts w:asciiTheme="majorHAnsi" w:eastAsiaTheme="majorEastAsia" w:hAnsiTheme="majorHAnsi" w:cstheme="majorBidi"/>
      <w:caps/>
      <w:color w:val="1B2049" w:themeColor="accent1" w:themeShade="BF"/>
      <w:spacing w:val="40"/>
      <w:sz w:val="9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02BB"/>
    <w:pPr>
      <w:keepNext/>
      <w:keepLines/>
      <w:spacing w:before="40"/>
      <w:ind w:left="0" w:right="0"/>
      <w:outlineLvl w:val="1"/>
    </w:pPr>
    <w:rPr>
      <w:rFonts w:asciiTheme="majorHAnsi" w:eastAsiaTheme="majorEastAsia" w:hAnsiTheme="majorHAnsi" w:cstheme="majorBidi"/>
      <w:caps/>
      <w:color w:val="252C63" w:themeColor="accent1"/>
      <w:spacing w:val="2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2F9"/>
    <w:pPr>
      <w:keepNext/>
      <w:keepLines/>
      <w:spacing w:before="40"/>
      <w:ind w:left="0" w:right="0"/>
      <w:outlineLvl w:val="2"/>
    </w:pPr>
    <w:rPr>
      <w:rFonts w:eastAsiaTheme="majorEastAsia" w:cstheme="majorBidi"/>
      <w:caps/>
      <w:spacing w:val="20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4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A7521"/>
    <w:rPr>
      <w:color w:val="808080"/>
    </w:rPr>
  </w:style>
  <w:style w:type="paragraph" w:styleId="Header">
    <w:name w:val="header"/>
    <w:basedOn w:val="Normal"/>
    <w:link w:val="HeaderCh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75C0"/>
  </w:style>
  <w:style w:type="paragraph" w:styleId="Footer">
    <w:name w:val="footer"/>
    <w:basedOn w:val="Normal"/>
    <w:link w:val="FooterCh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75C0"/>
  </w:style>
  <w:style w:type="character" w:customStyle="1" w:styleId="Heading1Char">
    <w:name w:val="Heading 1 Char"/>
    <w:basedOn w:val="DefaultParagraphFont"/>
    <w:link w:val="Heading1"/>
    <w:uiPriority w:val="9"/>
    <w:rsid w:val="005E02BB"/>
    <w:rPr>
      <w:rFonts w:asciiTheme="majorHAnsi" w:eastAsiaTheme="majorEastAsia" w:hAnsiTheme="majorHAnsi" w:cstheme="majorBidi"/>
      <w:caps/>
      <w:color w:val="1B2049" w:themeColor="accent1" w:themeShade="BF"/>
      <w:spacing w:val="40"/>
      <w:sz w:val="9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02BB"/>
    <w:rPr>
      <w:rFonts w:asciiTheme="majorHAnsi" w:eastAsiaTheme="majorEastAsia" w:hAnsiTheme="majorHAnsi" w:cstheme="majorBidi"/>
      <w:caps/>
      <w:color w:val="252C63" w:themeColor="accent1"/>
      <w:spacing w:val="2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2F9"/>
    <w:rPr>
      <w:rFonts w:eastAsiaTheme="majorEastAsia" w:cstheme="majorBidi"/>
      <w:caps/>
      <w:spacing w:val="20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8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janic\AppData\Roaming\Microsoft\Templates\Certificado%20de%20diploma.dotx" TargetMode="External"/></Relationships>
</file>

<file path=word/theme/theme1.xml><?xml version="1.0" encoding="utf-8"?>
<a:theme xmlns:a="http://schemas.openxmlformats.org/drawingml/2006/main" name="Diploma Certificate">
  <a:themeElements>
    <a:clrScheme name="Custom 9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52C63"/>
      </a:accent1>
      <a:accent2>
        <a:srgbClr val="BF9237"/>
      </a:accent2>
      <a:accent3>
        <a:srgbClr val="DCC683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4">
      <a:majorFont>
        <a:latin typeface="Book Antiqu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d446c944705a322646ffb80e727be07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6fadf727bc34ad5af881c59f13619dc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020C47-4391-421B-A742-83B368B5334E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5FB27092-B225-411B-BE6A-E0ABD8C300B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2AE5C78-FFBF-4552-8D94-56FA574504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0B7DA92-73C9-4064-9FF1-D655FF873087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Certificado de diploma.dotx</Template>
  <TotalTime>0</TotalTime>
  <Pages>1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2025-02-19T15:04:00Z</dcterms:created>
  <dcterms:modified xsi:type="dcterms:W3CDTF">2025-02-20T12:02:00Z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